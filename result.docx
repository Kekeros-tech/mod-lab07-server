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2AB61" w14:textId="77777777" w:rsidR="00DF7397" w:rsidRPr="00DF7397" w:rsidRDefault="00DF7397" w:rsidP="00DF7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397">
        <w:rPr>
          <w:rFonts w:ascii="Times New Roman" w:hAnsi="Times New Roman" w:cs="Times New Roman"/>
          <w:sz w:val="28"/>
          <w:szCs w:val="28"/>
        </w:rPr>
        <w:t>Отчет по лабораторной работе.</w:t>
      </w:r>
    </w:p>
    <w:p w14:paraId="3B2560CF" w14:textId="77777777" w:rsidR="00DF7397" w:rsidRPr="00DF7397" w:rsidRDefault="00DF7397" w:rsidP="00DF739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F7397">
        <w:rPr>
          <w:rFonts w:ascii="Times New Roman" w:hAnsi="Times New Roman" w:cs="Times New Roman"/>
          <w:i/>
          <w:iCs/>
          <w:sz w:val="28"/>
          <w:szCs w:val="28"/>
        </w:rPr>
        <w:t>Буканов Глеб. 381907-2.</w:t>
      </w:r>
    </w:p>
    <w:p w14:paraId="23FFC45C" w14:textId="4D777A96" w:rsidR="00DF7397" w:rsidRPr="00DF7397" w:rsidRDefault="00DF7397" w:rsidP="00DF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397">
        <w:rPr>
          <w:rFonts w:ascii="Times New Roman" w:hAnsi="Times New Roman" w:cs="Times New Roman"/>
          <w:sz w:val="28"/>
          <w:szCs w:val="28"/>
        </w:rPr>
        <w:t xml:space="preserve">Предмет: </w:t>
      </w:r>
      <w:r w:rsidR="00547C62">
        <w:rPr>
          <w:rFonts w:ascii="Times New Roman" w:hAnsi="Times New Roman" w:cs="Times New Roman"/>
          <w:sz w:val="28"/>
          <w:szCs w:val="28"/>
        </w:rPr>
        <w:t>МИПИС</w:t>
      </w:r>
      <w:r w:rsidRPr="00DF7397">
        <w:rPr>
          <w:rFonts w:ascii="Times New Roman" w:hAnsi="Times New Roman" w:cs="Times New Roman"/>
          <w:sz w:val="28"/>
          <w:szCs w:val="28"/>
        </w:rPr>
        <w:t>.</w:t>
      </w:r>
    </w:p>
    <w:p w14:paraId="261CCB20" w14:textId="2CA7C3A7" w:rsidR="00DF7397" w:rsidRDefault="00DF7397" w:rsidP="00DF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397">
        <w:rPr>
          <w:rFonts w:ascii="Times New Roman" w:hAnsi="Times New Roman" w:cs="Times New Roman"/>
          <w:sz w:val="28"/>
          <w:szCs w:val="28"/>
        </w:rPr>
        <w:t xml:space="preserve">Номер лабораторной работы: </w:t>
      </w:r>
      <w:r w:rsidR="00547C62">
        <w:rPr>
          <w:rFonts w:ascii="Times New Roman" w:hAnsi="Times New Roman" w:cs="Times New Roman"/>
          <w:sz w:val="28"/>
          <w:szCs w:val="28"/>
        </w:rPr>
        <w:t>7</w:t>
      </w:r>
      <w:r w:rsidRPr="00DF7397">
        <w:rPr>
          <w:rFonts w:ascii="Times New Roman" w:hAnsi="Times New Roman" w:cs="Times New Roman"/>
          <w:sz w:val="28"/>
          <w:szCs w:val="28"/>
        </w:rPr>
        <w:t>.</w:t>
      </w:r>
    </w:p>
    <w:p w14:paraId="3F73400D" w14:textId="5E9454C1" w:rsidR="00547C62" w:rsidRDefault="00547C62" w:rsidP="00DF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7417F" w14:textId="77777777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>Количество потоков обслуживания – 5;</w:t>
      </w:r>
    </w:p>
    <w:p w14:paraId="7B844D52" w14:textId="0599BD92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>Количество запросов – 100;</w:t>
      </w:r>
    </w:p>
    <w:p w14:paraId="293E8F97" w14:textId="3BA86FDF" w:rsidR="00547C62" w:rsidRPr="00DB64D2" w:rsidRDefault="00547C62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>Результаты</w:t>
      </w:r>
      <w:r w:rsidRPr="00DB64D2">
        <w:rPr>
          <w:rFonts w:ascii="Times New Roman" w:hAnsi="Times New Roman" w:cs="Times New Roman"/>
          <w:sz w:val="28"/>
          <w:szCs w:val="28"/>
        </w:rPr>
        <w:t xml:space="preserve"> моделирования многоканальной </w:t>
      </w:r>
      <w:r w:rsidRPr="00DB64D2">
        <w:rPr>
          <w:rFonts w:ascii="Times New Roman" w:hAnsi="Times New Roman" w:cs="Times New Roman"/>
          <w:sz w:val="28"/>
          <w:szCs w:val="28"/>
        </w:rPr>
        <w:t>системы массового обслуживания.</w:t>
      </w:r>
      <w:r w:rsidR="00313D24" w:rsidRPr="00DB64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8C322" w14:textId="6ACC5A57" w:rsidR="00547C62" w:rsidRPr="00DB64D2" w:rsidRDefault="00547C62" w:rsidP="00DB64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λ=1000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μ=100</m:t>
        </m:r>
      </m:oMath>
    </w:p>
    <w:p w14:paraId="27992B6A" w14:textId="186F8577" w:rsidR="00547C62" w:rsidRPr="00DB64D2" w:rsidRDefault="00547C62" w:rsidP="00DB64D2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Приведенная интенсивность потока заявок: </w:t>
      </w:r>
      <m:oMath>
        <m:r>
          <w:rPr>
            <w:rFonts w:ascii="Cambria Math" w:hAnsi="Cambria Math" w:cs="Times New Roman"/>
            <w:sz w:val="28"/>
            <w:szCs w:val="28"/>
          </w:rPr>
          <m:t>ρ=10;</m:t>
        </m:r>
      </m:oMath>
    </w:p>
    <w:p w14:paraId="3A234971" w14:textId="32DEC85C" w:rsidR="00547C62" w:rsidRPr="00DB64D2" w:rsidRDefault="00547C62" w:rsidP="00DB64D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Вероятность простоя системы: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 0,0006767</m:t>
        </m:r>
      </m:oMath>
      <w:r w:rsidRPr="00DB64D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535E9" w14:textId="1E6B4E99" w:rsidR="00547C62" w:rsidRPr="00DB64D2" w:rsidRDefault="00547C62" w:rsidP="00DB64D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Вероятность отказа системы: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>0,5639522</m:t>
        </m:r>
      </m:oMath>
      <w:r w:rsidRPr="00DB64D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6B21EE3" w14:textId="47BB1364" w:rsidR="00547C62" w:rsidRPr="00DB64D2" w:rsidRDefault="00547C62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Относительная пропускная способность: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>0,43604782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A57AC06" w14:textId="33FD3BFB" w:rsidR="00547C62" w:rsidRPr="00DB64D2" w:rsidRDefault="00547C62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Абсолютная пропускная способность: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>436,047823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06F5FEA" w14:textId="59A5C784" w:rsidR="00547C62" w:rsidRPr="00DB64D2" w:rsidRDefault="00547C62" w:rsidP="00DB64D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Среднее число занятых процессов: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>4,3604782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7E3FBA1" w14:textId="09255F17" w:rsidR="00547C62" w:rsidRPr="00DB64D2" w:rsidRDefault="00547C62" w:rsidP="00DB64D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B64D2">
        <w:rPr>
          <w:rFonts w:ascii="Times New Roman" w:eastAsiaTheme="minorEastAsia" w:hAnsi="Times New Roman" w:cs="Times New Roman"/>
          <w:sz w:val="28"/>
          <w:szCs w:val="28"/>
        </w:rPr>
        <w:t>Полученные результаты работы при моделировании:</w:t>
      </w:r>
    </w:p>
    <w:p w14:paraId="79BDA708" w14:textId="0D99421E" w:rsidR="00547C62" w:rsidRPr="00DB64D2" w:rsidRDefault="00547C62" w:rsidP="00DB64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82B6C" wp14:editId="23269964">
            <wp:extent cx="4010585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299A" w14:textId="4F41A8B2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>Результат</w:t>
      </w:r>
      <w:r w:rsidR="00DB64D2" w:rsidRPr="00DB64D2">
        <w:rPr>
          <w:rFonts w:ascii="Times New Roman" w:hAnsi="Times New Roman" w:cs="Times New Roman"/>
          <w:sz w:val="28"/>
          <w:szCs w:val="28"/>
        </w:rPr>
        <w:t>ы вычислений практически совпадают с полученными. Ориентируюсь на вероятность отказа системы.</w:t>
      </w:r>
    </w:p>
    <w:p w14:paraId="3CB2AB40" w14:textId="77777777" w:rsidR="00547C62" w:rsidRPr="00DB64D2" w:rsidRDefault="00547C62" w:rsidP="00DB64D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9BDE2A" w14:textId="45B81C11" w:rsidR="00313D24" w:rsidRPr="00DB64D2" w:rsidRDefault="00313D24" w:rsidP="00DB64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μ=10</m:t>
        </m:r>
      </m:oMath>
    </w:p>
    <w:p w14:paraId="5FA6FB6D" w14:textId="3DAD06C1" w:rsidR="00313D24" w:rsidRPr="00DB64D2" w:rsidRDefault="00313D24" w:rsidP="00DB64D2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Приведенная интенсивность потока заявок: </w:t>
      </w:r>
      <m:oMath>
        <m:r>
          <w:rPr>
            <w:rFonts w:ascii="Cambria Math" w:hAnsi="Cambria Math" w:cs="Times New Roman"/>
            <w:sz w:val="28"/>
            <w:szCs w:val="28"/>
          </w:rPr>
          <m:t>ρ=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0;</m:t>
        </m:r>
      </m:oMath>
    </w:p>
    <w:p w14:paraId="24085C57" w14:textId="0D72ED96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Вероятность простоя системы: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>2,866*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DB64D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FCB43FA" w14:textId="5185B295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Вероятность отказа системы: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>0,764358</m:t>
        </m:r>
      </m:oMath>
      <w:r w:rsidRPr="00DB64D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3FBCDDF" w14:textId="290CB8CD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Относительная пропускная способность: </w:t>
      </w:r>
      <m:oMath>
        <m:r>
          <w:rPr>
            <w:rFonts w:ascii="Cambria Math" w:hAnsi="Cambria Math" w:cs="Times New Roman"/>
            <w:sz w:val="28"/>
            <w:szCs w:val="28"/>
          </w:rPr>
          <m:t>Q≈</m:t>
        </m:r>
        <m:r>
          <w:rPr>
            <w:rFonts w:ascii="Cambria Math" w:hAnsi="Cambria Math" w:cs="Times New Roman"/>
            <w:sz w:val="28"/>
            <w:szCs w:val="28"/>
          </w:rPr>
          <m:t>0,235642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E15CE2F" w14:textId="4A680E0E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Абсолютная пропускная способность: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A≈ </m:t>
        </m:r>
        <m:r>
          <w:rPr>
            <w:rFonts w:ascii="Cambria Math" w:hAnsi="Cambria Math" w:cs="Times New Roman"/>
            <w:sz w:val="28"/>
            <w:szCs w:val="28"/>
          </w:rPr>
          <m:t>47,1284026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3593C9AD" w14:textId="0BA1D3F5" w:rsidR="00313D24" w:rsidRPr="00DB64D2" w:rsidRDefault="00313D24" w:rsidP="00DB64D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Среднее число занятых процессов: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k≈ </m:t>
        </m:r>
        <m:r>
          <w:rPr>
            <w:rFonts w:ascii="Cambria Math" w:hAnsi="Cambria Math" w:cs="Times New Roman"/>
            <w:sz w:val="28"/>
            <w:szCs w:val="28"/>
          </w:rPr>
          <m:t>4,71284026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01ACBB35" w14:textId="77777777" w:rsidR="00313D24" w:rsidRPr="00DB64D2" w:rsidRDefault="00313D24" w:rsidP="00DB64D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B64D2">
        <w:rPr>
          <w:rFonts w:ascii="Times New Roman" w:eastAsiaTheme="minorEastAsia" w:hAnsi="Times New Roman" w:cs="Times New Roman"/>
          <w:sz w:val="28"/>
          <w:szCs w:val="28"/>
        </w:rPr>
        <w:t>Полученные результаты работы при моделировании:</w:t>
      </w:r>
    </w:p>
    <w:p w14:paraId="5A968D0F" w14:textId="751EFB1C" w:rsidR="00313D24" w:rsidRPr="00DB64D2" w:rsidRDefault="00313D24" w:rsidP="00DB64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875279" wp14:editId="6C73A221">
            <wp:extent cx="3905795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639F" w14:textId="233BB96A" w:rsidR="00DB64D2" w:rsidRPr="00DB64D2" w:rsidRDefault="00DB64D2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Результаты вычислений </w:t>
      </w:r>
      <w:r w:rsidRPr="00DB64D2">
        <w:rPr>
          <w:rFonts w:ascii="Times New Roman" w:hAnsi="Times New Roman" w:cs="Times New Roman"/>
          <w:sz w:val="28"/>
          <w:szCs w:val="28"/>
        </w:rPr>
        <w:t>сильно отличаются от полученных.</w:t>
      </w:r>
      <w:r w:rsidRPr="00DB64D2">
        <w:rPr>
          <w:rFonts w:ascii="Times New Roman" w:hAnsi="Times New Roman" w:cs="Times New Roman"/>
          <w:sz w:val="28"/>
          <w:szCs w:val="28"/>
        </w:rPr>
        <w:t xml:space="preserve"> Ориентируюсь на вероятность отказа системы.</w:t>
      </w:r>
    </w:p>
    <w:p w14:paraId="32A74FFE" w14:textId="0D4DA718" w:rsidR="00313D24" w:rsidRPr="00DB64D2" w:rsidRDefault="00313D24" w:rsidP="00DB64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λ=</m:t>
        </m:r>
        <m:r>
          <w:rPr>
            <w:rFonts w:ascii="Cambria Math" w:hAnsi="Cambria Math" w:cs="Times New Roman"/>
            <w:sz w:val="28"/>
            <w:szCs w:val="28"/>
          </w:rPr>
          <m:t>3500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μ=10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</m:oMath>
    </w:p>
    <w:p w14:paraId="57B481B0" w14:textId="4D0D21E7" w:rsidR="00313D24" w:rsidRPr="00DB64D2" w:rsidRDefault="00313D24" w:rsidP="00DB64D2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Приведенная интенсивность потока заявок: </w:t>
      </w:r>
      <m:oMath>
        <m:r>
          <w:rPr>
            <w:rFonts w:ascii="Cambria Math" w:hAnsi="Cambria Math" w:cs="Times New Roman"/>
            <w:sz w:val="28"/>
            <w:szCs w:val="28"/>
          </w:rPr>
          <m:t>ρ=</m:t>
        </m:r>
        <m:r>
          <w:rPr>
            <w:rFonts w:ascii="Cambria Math" w:hAnsi="Cambria Math" w:cs="Times New Roman"/>
            <w:sz w:val="28"/>
            <w:szCs w:val="28"/>
          </w:rPr>
          <m:t>35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42E0228A" w14:textId="116926F1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Вероятность простоя системы: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>1,968493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DB64D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B99EDAA" w14:textId="6259ACF2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Вероятность отказа системы: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r>
          <w:rPr>
            <w:rFonts w:ascii="Cambria Math" w:hAnsi="Cambria Math" w:cs="Times New Roman"/>
            <w:sz w:val="28"/>
            <w:szCs w:val="28"/>
          </w:rPr>
          <m:t xml:space="preserve"> 0,8615748</m:t>
        </m:r>
      </m:oMath>
      <w:r w:rsidRPr="00DB64D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B3F4AF4" w14:textId="4175C7C2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Относительная пропускная способность: </w:t>
      </w:r>
      <m:oMath>
        <m:r>
          <w:rPr>
            <w:rFonts w:ascii="Cambria Math" w:hAnsi="Cambria Math" w:cs="Times New Roman"/>
            <w:sz w:val="28"/>
            <w:szCs w:val="28"/>
          </w:rPr>
          <m:t>Q≈</m:t>
        </m:r>
        <m:r>
          <w:rPr>
            <w:rFonts w:ascii="Cambria Math" w:hAnsi="Cambria Math" w:cs="Times New Roman"/>
            <w:sz w:val="28"/>
            <w:szCs w:val="28"/>
          </w:rPr>
          <m:t xml:space="preserve"> 0,1384252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562B5552" w14:textId="2D2B2749" w:rsidR="00313D24" w:rsidRPr="00DB64D2" w:rsidRDefault="00313D24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Абсолютная пропускная способность: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A≈ </m:t>
        </m:r>
        <m:r>
          <w:rPr>
            <w:rFonts w:ascii="Cambria Math" w:hAnsi="Cambria Math" w:cs="Times New Roman"/>
            <w:sz w:val="28"/>
            <w:szCs w:val="28"/>
          </w:rPr>
          <m:t>484,488229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57750D18" w14:textId="1776E8FE" w:rsidR="00313D24" w:rsidRPr="00DB64D2" w:rsidRDefault="00313D24" w:rsidP="00DB64D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 xml:space="preserve">Среднее число занятых процессов: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k≈ </m:t>
        </m:r>
        <m:r>
          <w:rPr>
            <w:rFonts w:ascii="Cambria Math" w:hAnsi="Cambria Math" w:cs="Times New Roman"/>
            <w:sz w:val="28"/>
            <w:szCs w:val="28"/>
          </w:rPr>
          <m:t>4,84488229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084378C" w14:textId="77777777" w:rsidR="00313D24" w:rsidRPr="00DB64D2" w:rsidRDefault="00313D24" w:rsidP="00DB64D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B64D2">
        <w:rPr>
          <w:rFonts w:ascii="Times New Roman" w:eastAsiaTheme="minorEastAsia" w:hAnsi="Times New Roman" w:cs="Times New Roman"/>
          <w:sz w:val="28"/>
          <w:szCs w:val="28"/>
        </w:rPr>
        <w:t>Полученные результаты работы при моделировании:</w:t>
      </w:r>
    </w:p>
    <w:p w14:paraId="063CEFE8" w14:textId="4544CA3C" w:rsidR="00547C62" w:rsidRPr="00DB64D2" w:rsidRDefault="00313D24" w:rsidP="00DB64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5E872" wp14:editId="44231A55">
            <wp:extent cx="4105848" cy="7240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3882" w14:textId="7A8CF63D" w:rsidR="00DB64D2" w:rsidRPr="00DB64D2" w:rsidRDefault="00DB64D2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>Результаты вычислений практически совпадают с полученными. Ориентируюсь на вероятность отказа системы.</w:t>
      </w:r>
    </w:p>
    <w:p w14:paraId="6AE1108B" w14:textId="4BE3D8DF" w:rsidR="00DB64D2" w:rsidRDefault="00DB64D2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4D2">
        <w:rPr>
          <w:rFonts w:ascii="Times New Roman" w:hAnsi="Times New Roman" w:cs="Times New Roman"/>
          <w:sz w:val="28"/>
          <w:szCs w:val="28"/>
        </w:rPr>
        <w:t>В</w:t>
      </w:r>
      <w:r w:rsidRPr="00DB64D2">
        <w:rPr>
          <w:rFonts w:ascii="Times New Roman" w:hAnsi="Times New Roman" w:cs="Times New Roman"/>
          <w:sz w:val="28"/>
          <w:szCs w:val="28"/>
        </w:rPr>
        <w:t xml:space="preserve"> ходе </w:t>
      </w:r>
      <w:r w:rsidRPr="00DB64D2">
        <w:rPr>
          <w:rFonts w:ascii="Times New Roman" w:hAnsi="Times New Roman" w:cs="Times New Roman"/>
          <w:sz w:val="28"/>
          <w:szCs w:val="28"/>
        </w:rPr>
        <w:t>процесса</w:t>
      </w:r>
      <w:r w:rsidRPr="00DB64D2">
        <w:rPr>
          <w:rFonts w:ascii="Times New Roman" w:hAnsi="Times New Roman" w:cs="Times New Roman"/>
          <w:sz w:val="28"/>
          <w:szCs w:val="28"/>
        </w:rPr>
        <w:t xml:space="preserve"> моделирования многоканальной </w:t>
      </w:r>
      <w:r w:rsidRPr="00DB64D2">
        <w:rPr>
          <w:rFonts w:ascii="Times New Roman" w:hAnsi="Times New Roman" w:cs="Times New Roman"/>
          <w:sz w:val="28"/>
          <w:szCs w:val="28"/>
        </w:rPr>
        <w:t>системы массового обслуживания были сделаны следующие вывод, что результаты вычислений частично подтверждают результаты, полученные при моделировании.</w:t>
      </w:r>
      <w:r>
        <w:rPr>
          <w:rFonts w:ascii="Times New Roman" w:hAnsi="Times New Roman" w:cs="Times New Roman"/>
          <w:sz w:val="28"/>
          <w:szCs w:val="28"/>
        </w:rPr>
        <w:t xml:space="preserve"> Данное расхождение может зависеть от многих факторов: способы и методы моделировании системы, ошибки вычислений, системные ошибки и другие.</w:t>
      </w:r>
    </w:p>
    <w:p w14:paraId="7F03D0A1" w14:textId="77777777" w:rsidR="00DB64D2" w:rsidRPr="00DB64D2" w:rsidRDefault="00DB64D2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F83DD" w14:textId="77777777" w:rsidR="00DB64D2" w:rsidRPr="00547C62" w:rsidRDefault="00DB64D2" w:rsidP="00DB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A5EA3" w14:textId="77777777" w:rsidR="00547C62" w:rsidRPr="00547C62" w:rsidRDefault="00547C62">
      <w:pPr>
        <w:rPr>
          <w:rFonts w:ascii="Times New Roman" w:hAnsi="Times New Roman" w:cs="Times New Roman"/>
          <w:sz w:val="28"/>
          <w:szCs w:val="28"/>
        </w:rPr>
      </w:pPr>
    </w:p>
    <w:p w14:paraId="5886853A" w14:textId="77777777" w:rsidR="00547C62" w:rsidRDefault="00547C62"/>
    <w:sectPr w:rsidR="0054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62FA"/>
    <w:multiLevelType w:val="hybridMultilevel"/>
    <w:tmpl w:val="C2BC4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4D50"/>
    <w:multiLevelType w:val="hybridMultilevel"/>
    <w:tmpl w:val="3F586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A5721"/>
    <w:multiLevelType w:val="hybridMultilevel"/>
    <w:tmpl w:val="AFC814CE"/>
    <w:lvl w:ilvl="0" w:tplc="48C2C108">
      <w:start w:val="1"/>
      <w:numFmt w:val="bullet"/>
      <w:lvlText w:val="-"/>
      <w:lvlJc w:val="left"/>
      <w:pPr>
        <w:ind w:left="7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62"/>
    <w:rsid w:val="001B569F"/>
    <w:rsid w:val="00313D24"/>
    <w:rsid w:val="00547C62"/>
    <w:rsid w:val="00BB6C8A"/>
    <w:rsid w:val="00DB64D2"/>
    <w:rsid w:val="00D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0710"/>
  <w15:chartTrackingRefBased/>
  <w15:docId w15:val="{2778803F-E5BE-4748-AF3D-4ECFEDCB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47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kan\OneDrive\&#1044;&#1086;&#1082;&#1091;&#1084;&#1077;&#1085;&#1090;&#1099;\&#1053;&#1072;&#1089;&#1090;&#1088;&#1072;&#1080;&#1074;&#1072;&#1077;&#1084;&#1099;&#1077;%20&#1096;&#1072;&#1073;&#1083;&#1086;&#1085;&#1099;%20Office\&#1054;&#1090;&#1095;&#1077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лабораторной работе.dotx</Template>
  <TotalTime>28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Bukanov</dc:creator>
  <cp:keywords/>
  <dc:description/>
  <cp:lastModifiedBy>Gleb Bukanov</cp:lastModifiedBy>
  <cp:revision>1</cp:revision>
  <dcterms:created xsi:type="dcterms:W3CDTF">2022-04-28T18:41:00Z</dcterms:created>
  <dcterms:modified xsi:type="dcterms:W3CDTF">2022-04-28T19:12:00Z</dcterms:modified>
</cp:coreProperties>
</file>